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580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Ad, iletişim bilgileri ve hedef için düzen tablosu"/>
      </w:tblPr>
      <w:tblGrid>
        <w:gridCol w:w="8313"/>
        <w:gridCol w:w="2166"/>
      </w:tblGrid>
      <w:tr w:rsidR="00D96969" w:rsidRPr="00B37623" w14:paraId="52F25A46" w14:textId="1A28426F" w:rsidTr="002206E7">
        <w:trPr>
          <w:trHeight w:hRule="exact" w:val="2052"/>
        </w:trPr>
        <w:tc>
          <w:tcPr>
            <w:tcW w:w="8313" w:type="dxa"/>
            <w:tcMar>
              <w:top w:w="0" w:type="dxa"/>
              <w:bottom w:w="0" w:type="dxa"/>
            </w:tcMar>
          </w:tcPr>
          <w:p w14:paraId="2D330D4F" w14:textId="3A7332F2" w:rsidR="00D96969" w:rsidRPr="00B37623" w:rsidRDefault="00D96969" w:rsidP="00913946">
            <w:pPr>
              <w:pStyle w:val="KonuBal"/>
              <w:rPr>
                <w:noProof/>
              </w:rPr>
            </w:pPr>
            <w:r w:rsidRPr="00687DAF">
              <w:rPr>
                <w:b/>
                <w:bCs/>
                <w:noProof/>
                <w:color w:val="262626" w:themeColor="text1" w:themeTint="D9"/>
              </w:rPr>
              <w:t>uğur</w:t>
            </w:r>
            <w:r w:rsidRPr="00B37623">
              <w:rPr>
                <w:noProof/>
                <w:lang w:bidi="tr-TR"/>
              </w:rPr>
              <w:t xml:space="preserve"> </w:t>
            </w:r>
            <w:r>
              <w:rPr>
                <w:rStyle w:val="GlVurgulama"/>
                <w:noProof/>
              </w:rPr>
              <w:t>kontel</w:t>
            </w:r>
          </w:p>
          <w:p w14:paraId="1A924F77" w14:textId="7365F387" w:rsidR="00D96969" w:rsidRPr="00687DAF" w:rsidRDefault="00292B4C" w:rsidP="00913946">
            <w:pPr>
              <w:pStyle w:val="letiimBilgileri"/>
              <w:contextualSpacing w:val="0"/>
              <w:rPr>
                <w:b/>
                <w:bCs/>
                <w:noProof/>
              </w:rPr>
            </w:pPr>
            <w:r w:rsidRPr="00687DAF">
              <w:rPr>
                <w:b/>
                <w:bCs/>
                <w:noProof/>
              </w:rPr>
              <w:t>Fethiye Mah. Top Sahası Cad. Bilek Başaran Apt. E Blok D</w:t>
            </w:r>
            <w:r w:rsidR="00B528AD">
              <w:rPr>
                <w:b/>
                <w:bCs/>
                <w:noProof/>
              </w:rPr>
              <w:t>:</w:t>
            </w:r>
            <w:r w:rsidRPr="00687DAF">
              <w:rPr>
                <w:b/>
                <w:bCs/>
                <w:noProof/>
              </w:rPr>
              <w:t>2</w:t>
            </w:r>
            <w:r w:rsidR="00D96969" w:rsidRPr="00687DAF">
              <w:rPr>
                <w:b/>
                <w:bCs/>
                <w:noProof/>
                <w:lang w:bidi="tr-TR"/>
              </w:rPr>
              <w:t xml:space="preserve"> </w:t>
            </w:r>
            <w:sdt>
              <w:sdtPr>
                <w:rPr>
                  <w:b/>
                  <w:bCs/>
                  <w:noProof/>
                </w:rPr>
                <w:alias w:val="Ayırıcı nokta:"/>
                <w:tag w:val="Ayırıcı nokta:"/>
                <w:id w:val="-1459182552"/>
                <w:placeholder>
                  <w:docPart w:val="5431F203FDB7413C81D1D1FF6B2BE14C"/>
                </w:placeholder>
                <w:temporary/>
                <w:showingPlcHdr/>
                <w15:appearance w15:val="hidden"/>
              </w:sdtPr>
              <w:sdtEndPr/>
              <w:sdtContent>
                <w:r w:rsidR="00D96969" w:rsidRPr="00687DAF">
                  <w:rPr>
                    <w:b/>
                    <w:bCs/>
                    <w:noProof/>
                    <w:lang w:bidi="tr-TR"/>
                  </w:rPr>
                  <w:t>·</w:t>
                </w:r>
              </w:sdtContent>
            </w:sdt>
            <w:r w:rsidR="00D96969" w:rsidRPr="00687DAF">
              <w:rPr>
                <w:b/>
                <w:bCs/>
                <w:noProof/>
                <w:lang w:bidi="tr-TR"/>
              </w:rPr>
              <w:t xml:space="preserve"> </w:t>
            </w:r>
            <w:r w:rsidR="00B528AD">
              <w:rPr>
                <w:b/>
                <w:bCs/>
                <w:noProof/>
                <w:lang w:bidi="tr-TR"/>
              </w:rPr>
              <w:t>0 (</w:t>
            </w:r>
            <w:r w:rsidRPr="00687DAF">
              <w:rPr>
                <w:b/>
                <w:bCs/>
                <w:noProof/>
                <w:lang w:bidi="tr-TR"/>
              </w:rPr>
              <w:t>535</w:t>
            </w:r>
            <w:r w:rsidR="00B528AD">
              <w:rPr>
                <w:b/>
                <w:bCs/>
                <w:noProof/>
                <w:lang w:bidi="tr-TR"/>
              </w:rPr>
              <w:t>)</w:t>
            </w:r>
            <w:r w:rsidRPr="00687DAF">
              <w:rPr>
                <w:b/>
                <w:bCs/>
                <w:noProof/>
                <w:lang w:bidi="tr-TR"/>
              </w:rPr>
              <w:t xml:space="preserve"> 548 5994</w:t>
            </w:r>
          </w:p>
          <w:p w14:paraId="79FF51CF" w14:textId="319137A8" w:rsidR="00D96969" w:rsidRPr="00B37623" w:rsidRDefault="00D96969" w:rsidP="00913946">
            <w:pPr>
              <w:pStyle w:val="letiimBilgileriVurgusu"/>
              <w:contextualSpacing w:val="0"/>
              <w:rPr>
                <w:noProof/>
              </w:rPr>
            </w:pPr>
            <w:r>
              <w:rPr>
                <w:noProof/>
              </w:rPr>
              <w:t>dev.ugurkontel@gmail.com</w:t>
            </w:r>
            <w:r w:rsidRPr="00B37623">
              <w:rPr>
                <w:noProof/>
                <w:lang w:bidi="tr-TR"/>
              </w:rPr>
              <w:t xml:space="preserve"> </w:t>
            </w:r>
            <w:sdt>
              <w:sdtPr>
                <w:rPr>
                  <w:noProof/>
                </w:rPr>
                <w:alias w:val="Ayırıcı nokta:"/>
                <w:tag w:val="Ayırıcı nokta:"/>
                <w:id w:val="2000459528"/>
                <w:placeholder>
                  <w:docPart w:val="D8A897AD592B4FC79B6AF189A64952D3"/>
                </w:placeholder>
                <w:temporary/>
                <w:showingPlcHdr/>
                <w15:appearance w15:val="hidden"/>
              </w:sdtPr>
              <w:sdtEndPr/>
              <w:sdtContent>
                <w:r w:rsidRPr="00B37623">
                  <w:rPr>
                    <w:noProof/>
                    <w:lang w:bidi="tr-TR"/>
                  </w:rPr>
                  <w:t>·</w:t>
                </w:r>
              </w:sdtContent>
            </w:sdt>
            <w:r w:rsidRPr="00B37623">
              <w:rPr>
                <w:noProof/>
                <w:lang w:bidi="tr-TR"/>
              </w:rPr>
              <w:t xml:space="preserve"> </w:t>
            </w:r>
            <w:r w:rsidRPr="00D96969">
              <w:rPr>
                <w:noProof/>
              </w:rPr>
              <w:t>https://www.linkedin.com/in/ugurkontel</w:t>
            </w:r>
            <w:r w:rsidRPr="00B37623">
              <w:rPr>
                <w:noProof/>
                <w:lang w:bidi="tr-TR"/>
              </w:rPr>
              <w:t xml:space="preserve"> </w:t>
            </w:r>
            <w:sdt>
              <w:sdtPr>
                <w:rPr>
                  <w:noProof/>
                </w:rPr>
                <w:alias w:val="Ayırıcı nokta:"/>
                <w:tag w:val="Ayırıcı nokta:"/>
                <w:id w:val="759871761"/>
                <w:placeholder>
                  <w:docPart w:val="0EF00EB3B8FB4F24974FB50CCA40CE2C"/>
                </w:placeholder>
                <w:temporary/>
                <w:showingPlcHdr/>
                <w15:appearance w15:val="hidden"/>
              </w:sdtPr>
              <w:sdtEndPr/>
              <w:sdtContent>
                <w:r w:rsidRPr="00B37623">
                  <w:rPr>
                    <w:noProof/>
                    <w:lang w:bidi="tr-TR"/>
                  </w:rPr>
                  <w:t>·</w:t>
                </w:r>
              </w:sdtContent>
            </w:sdt>
            <w:r w:rsidRPr="00B37623">
              <w:rPr>
                <w:noProof/>
                <w:lang w:bidi="tr-TR"/>
              </w:rPr>
              <w:t xml:space="preserve"> </w:t>
            </w:r>
            <w:r w:rsidR="00292B4C" w:rsidRPr="00292B4C">
              <w:rPr>
                <w:noProof/>
              </w:rPr>
              <w:t>https://twitter.com/dev_ugurkontel</w:t>
            </w:r>
          </w:p>
        </w:tc>
        <w:tc>
          <w:tcPr>
            <w:tcW w:w="2166" w:type="dxa"/>
          </w:tcPr>
          <w:p w14:paraId="15894AB5" w14:textId="364D79D2" w:rsidR="00D96969" w:rsidRDefault="00D96969" w:rsidP="00913946">
            <w:pPr>
              <w:pStyle w:val="KonuBal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22BC6" wp14:editId="623F8FE3">
                  <wp:extent cx="1185334" cy="1185334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334" cy="1185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969" w:rsidRPr="00B37623" w14:paraId="1DF119D3" w14:textId="4F03C5F0" w:rsidTr="002206E7">
        <w:trPr>
          <w:trHeight w:val="4842"/>
        </w:trPr>
        <w:tc>
          <w:tcPr>
            <w:tcW w:w="8313" w:type="dxa"/>
            <w:tcMar>
              <w:top w:w="432" w:type="dxa"/>
            </w:tcMar>
          </w:tcPr>
          <w:p w14:paraId="245B7159" w14:textId="63FE55FE" w:rsidR="002206E7" w:rsidRDefault="002206E7" w:rsidP="002206E7">
            <w:pPr>
              <w:contextualSpacing w:val="0"/>
              <w:jc w:val="both"/>
              <w:rPr>
                <w:noProof/>
              </w:rPr>
            </w:pPr>
            <w:r>
              <w:rPr>
                <w:noProof/>
              </w:rPr>
              <w:t>Anadolu Üniversitesinin Uluslararası İlişkiler Bölümünde eğitim hayatıma devam etmekteyim. Almış olduğum “yazılım uzmanlığı” eğitimiyle ASP.NET, C# ve web teknolojileri üzerine uzmanlaşmış bulunmaktayım. Bu teknolojiler üzerine çalışmaya ve kendimi bu doğrultuda geliştirmeye devam etmekteyim. Hakim olduğum alanda kullanabileceğim kadarıyla İngilizce bilmekteyim.</w:t>
            </w:r>
          </w:p>
          <w:p w14:paraId="260C03B7" w14:textId="77777777" w:rsidR="0032273D" w:rsidRPr="00B37623" w:rsidRDefault="0032273D" w:rsidP="0032273D">
            <w:pPr>
              <w:pStyle w:val="Balk1"/>
              <w:outlineLvl w:val="0"/>
              <w:rPr>
                <w:noProof/>
              </w:rPr>
            </w:pPr>
            <w:r>
              <w:rPr>
                <w:noProof/>
              </w:rPr>
              <w:t>kİŞİSEL BİLGİLER</w:t>
            </w:r>
          </w:p>
          <w:tbl>
            <w:tblPr>
              <w:tblStyle w:val="TabloKlavuzu"/>
              <w:tblW w:w="8118" w:type="dxa"/>
              <w:tblInd w:w="134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ğitim düzen tablosu"/>
            </w:tblPr>
            <w:tblGrid>
              <w:gridCol w:w="8118"/>
            </w:tblGrid>
            <w:tr w:rsidR="0032273D" w:rsidRPr="00B37623" w14:paraId="669B4E51" w14:textId="77777777" w:rsidTr="002206E7">
              <w:trPr>
                <w:trHeight w:val="2496"/>
              </w:trPr>
              <w:tc>
                <w:tcPr>
                  <w:tcW w:w="8118" w:type="dxa"/>
                </w:tcPr>
                <w:p w14:paraId="4E619959" w14:textId="2C29D45A" w:rsidR="00687DAF" w:rsidRPr="00687DAF" w:rsidRDefault="00687DAF" w:rsidP="00687DAF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1D824C" w:themeColor="accent1"/>
                    </w:rPr>
                  </w:pPr>
                  <w:r w:rsidRPr="00687DAF">
                    <w:rPr>
                      <w:b/>
                      <w:bCs/>
                      <w:color w:val="1D824C" w:themeColor="accent1"/>
                    </w:rPr>
                    <w:t>DOĞUM YERİ</w:t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</w:rPr>
                    <w:t xml:space="preserve">: </w:t>
                  </w:r>
                  <w:r w:rsidR="00B528AD">
                    <w:rPr>
                      <w:b/>
                      <w:bCs/>
                    </w:rPr>
                    <w:t xml:space="preserve">Osmangazi, </w:t>
                  </w:r>
                  <w:r w:rsidRPr="00687DAF">
                    <w:rPr>
                      <w:b/>
                      <w:bCs/>
                    </w:rPr>
                    <w:t>Bursa</w:t>
                  </w:r>
                </w:p>
                <w:p w14:paraId="1144DD27" w14:textId="4DA30F5F" w:rsidR="00687DAF" w:rsidRPr="00687DAF" w:rsidRDefault="00687DAF" w:rsidP="00687DAF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1D824C" w:themeColor="accent1"/>
                    </w:rPr>
                  </w:pPr>
                  <w:r w:rsidRPr="00687DAF">
                    <w:rPr>
                      <w:b/>
                      <w:bCs/>
                      <w:color w:val="1D824C" w:themeColor="accent1"/>
                    </w:rPr>
                    <w:t>DOĞUM TARİHİ</w:t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</w:rPr>
                    <w:t>: 03.10.1994</w:t>
                  </w:r>
                </w:p>
                <w:p w14:paraId="19E4D146" w14:textId="3FBFD369" w:rsidR="00687DAF" w:rsidRPr="00687DAF" w:rsidRDefault="00687DAF" w:rsidP="00687DAF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1D824C" w:themeColor="accent1"/>
                    </w:rPr>
                  </w:pPr>
                  <w:r w:rsidRPr="00687DAF">
                    <w:rPr>
                      <w:b/>
                      <w:bCs/>
                      <w:color w:val="1D824C" w:themeColor="accent1"/>
                    </w:rPr>
                    <w:t>CİNSİYET</w:t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</w:rPr>
                    <w:t>: Erkek</w:t>
                  </w:r>
                </w:p>
                <w:p w14:paraId="7A3D356E" w14:textId="08158B15" w:rsidR="00687DAF" w:rsidRPr="00687DAF" w:rsidRDefault="00687DAF" w:rsidP="00687DAF">
                  <w:pPr>
                    <w:autoSpaceDE w:val="0"/>
                    <w:autoSpaceDN w:val="0"/>
                    <w:adjustRightInd w:val="0"/>
                    <w:rPr>
                      <w:color w:val="1D824C" w:themeColor="accent1"/>
                    </w:rPr>
                  </w:pPr>
                  <w:r w:rsidRPr="00687DAF">
                    <w:rPr>
                      <w:b/>
                      <w:bCs/>
                      <w:color w:val="1D824C" w:themeColor="accent1"/>
                    </w:rPr>
                    <w:t xml:space="preserve">UYRUK       </w:t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</w:rPr>
                    <w:t>: Türkiye Cumhuriyeti</w:t>
                  </w:r>
                </w:p>
                <w:p w14:paraId="1937B659" w14:textId="47200CF0" w:rsidR="00687DAF" w:rsidRPr="00687DAF" w:rsidRDefault="00687DAF" w:rsidP="00687DAF">
                  <w:pPr>
                    <w:autoSpaceDE w:val="0"/>
                    <w:autoSpaceDN w:val="0"/>
                    <w:adjustRightInd w:val="0"/>
                    <w:rPr>
                      <w:color w:val="1D824C" w:themeColor="accent1"/>
                    </w:rPr>
                  </w:pPr>
                  <w:r w:rsidRPr="00687DAF">
                    <w:rPr>
                      <w:b/>
                      <w:bCs/>
                      <w:color w:val="1D824C" w:themeColor="accent1"/>
                    </w:rPr>
                    <w:t>MEDENİ HÂL</w:t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</w:rPr>
                    <w:t>: Bekâr</w:t>
                  </w:r>
                </w:p>
                <w:p w14:paraId="095B31B4" w14:textId="52CE43CE" w:rsidR="00687DAF" w:rsidRPr="00687DAF" w:rsidRDefault="00687DAF" w:rsidP="00687DAF">
                  <w:pPr>
                    <w:autoSpaceDE w:val="0"/>
                    <w:autoSpaceDN w:val="0"/>
                    <w:adjustRightInd w:val="0"/>
                    <w:rPr>
                      <w:color w:val="1D824C" w:themeColor="accent1"/>
                    </w:rPr>
                  </w:pPr>
                  <w:r w:rsidRPr="00687DAF">
                    <w:rPr>
                      <w:b/>
                      <w:bCs/>
                      <w:color w:val="1D824C" w:themeColor="accent1"/>
                    </w:rPr>
                    <w:t>SÜRÜCÜ BELGESİ</w:t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</w:rPr>
                    <w:t>: B Sınıfı</w:t>
                  </w:r>
                </w:p>
                <w:p w14:paraId="0A8E70CE" w14:textId="351F4320" w:rsidR="00687DAF" w:rsidRPr="00687DAF" w:rsidRDefault="00687DAF" w:rsidP="00687DAF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rPr>
                      <w:color w:val="1D824C" w:themeColor="accent1"/>
                    </w:rPr>
                  </w:pPr>
                  <w:r w:rsidRPr="00687DAF">
                    <w:rPr>
                      <w:b/>
                      <w:bCs/>
                      <w:color w:val="1D824C" w:themeColor="accent1"/>
                    </w:rPr>
                    <w:t>ASKERLİK DURUMU</w:t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</w:rPr>
                    <w:t>: Muaf</w:t>
                  </w:r>
                </w:p>
                <w:p w14:paraId="2AE4C563" w14:textId="77777777" w:rsidR="0032273D" w:rsidRDefault="00687DAF" w:rsidP="000944B9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687DAF">
                    <w:rPr>
                      <w:b/>
                      <w:bCs/>
                      <w:color w:val="1D824C" w:themeColor="accent1"/>
                    </w:rPr>
                    <w:t>KAN GRUBU</w:t>
                  </w:r>
                  <w:r w:rsidRPr="00687DAF">
                    <w:rPr>
                      <w:b/>
                      <w:bCs/>
                      <w:color w:val="1D824C" w:themeColor="accent1"/>
                    </w:rPr>
                    <w:tab/>
                  </w:r>
                  <w:r w:rsidRPr="00687DAF">
                    <w:rPr>
                      <w:b/>
                      <w:bCs/>
                      <w:color w:val="595959"/>
                    </w:rPr>
                    <w:tab/>
                  </w:r>
                  <w:r w:rsidRPr="00687DAF">
                    <w:rPr>
                      <w:b/>
                      <w:bCs/>
                    </w:rPr>
                    <w:t>: 0 rh (+)</w:t>
                  </w:r>
                </w:p>
                <w:p w14:paraId="7D2A9B78" w14:textId="67B73CBA" w:rsidR="00B528AD" w:rsidRPr="000944B9" w:rsidRDefault="00B528AD" w:rsidP="000944B9">
                  <w:pPr>
                    <w:autoSpaceDE w:val="0"/>
                    <w:autoSpaceDN w:val="0"/>
                    <w:adjustRightInd w:val="0"/>
                    <w:rPr>
                      <w:color w:val="595959"/>
                      <w:lang w:val="tr"/>
                    </w:rPr>
                  </w:pPr>
                  <w:r>
                    <w:rPr>
                      <w:b/>
                      <w:bCs/>
                      <w:color w:val="1D824C" w:themeColor="accent1"/>
                    </w:rPr>
                    <w:t>SEYAHAT ENGELİ</w:t>
                  </w:r>
                  <w:r w:rsidRPr="00687DAF">
                    <w:rPr>
                      <w:b/>
                      <w:bCs/>
                      <w:color w:val="595959"/>
                    </w:rPr>
                    <w:tab/>
                  </w:r>
                  <w:r w:rsidRPr="00687DAF">
                    <w:rPr>
                      <w:b/>
                      <w:bCs/>
                    </w:rPr>
                    <w:t>:</w:t>
                  </w:r>
                  <w:r>
                    <w:rPr>
                      <w:b/>
                      <w:bCs/>
                    </w:rPr>
                    <w:t xml:space="preserve"> Yok</w:t>
                  </w:r>
                </w:p>
              </w:tc>
            </w:tr>
          </w:tbl>
          <w:p w14:paraId="367E14CF" w14:textId="433992AA" w:rsidR="0032273D" w:rsidRPr="00B37623" w:rsidRDefault="0032273D" w:rsidP="00913946">
            <w:pPr>
              <w:contextualSpacing w:val="0"/>
              <w:rPr>
                <w:noProof/>
              </w:rPr>
            </w:pPr>
          </w:p>
        </w:tc>
        <w:tc>
          <w:tcPr>
            <w:tcW w:w="2166" w:type="dxa"/>
          </w:tcPr>
          <w:p w14:paraId="5ECD6D44" w14:textId="77777777" w:rsidR="00D96969" w:rsidRDefault="00D96969" w:rsidP="00913946">
            <w:pPr>
              <w:rPr>
                <w:noProof/>
              </w:rPr>
            </w:pPr>
          </w:p>
        </w:tc>
      </w:tr>
    </w:tbl>
    <w:sdt>
      <w:sdtPr>
        <w:rPr>
          <w:noProof/>
        </w:rPr>
        <w:alias w:val="Eğitim:"/>
        <w:tag w:val="Eğitim:"/>
        <w:id w:val="-1908763273"/>
        <w:placeholder>
          <w:docPart w:val="D3BF3D451D37472A84ED2D1A13069A02"/>
        </w:placeholder>
        <w:temporary/>
        <w:showingPlcHdr/>
        <w15:appearance w15:val="hidden"/>
      </w:sdtPr>
      <w:sdtEndPr/>
      <w:sdtContent>
        <w:p w14:paraId="2711642F" w14:textId="77777777" w:rsidR="00DA59AA" w:rsidRPr="00B37623" w:rsidRDefault="00DA59AA" w:rsidP="0097790C">
          <w:pPr>
            <w:pStyle w:val="Balk1"/>
            <w:rPr>
              <w:noProof/>
            </w:rPr>
          </w:pPr>
          <w:r w:rsidRPr="00B37623">
            <w:rPr>
              <w:noProof/>
              <w:lang w:bidi="tr-TR"/>
            </w:rPr>
            <w:t>Eğitim</w:t>
          </w:r>
        </w:p>
      </w:sdtContent>
    </w:sdt>
    <w:tbl>
      <w:tblPr>
        <w:tblStyle w:val="TabloKlavuzu"/>
        <w:tblW w:w="463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ğitim düzen tablosu"/>
      </w:tblPr>
      <w:tblGrid>
        <w:gridCol w:w="8346"/>
      </w:tblGrid>
      <w:tr w:rsidR="001D0BF1" w:rsidRPr="00B37623" w14:paraId="5F55EF6E" w14:textId="77777777" w:rsidTr="002206E7">
        <w:trPr>
          <w:trHeight w:val="2293"/>
        </w:trPr>
        <w:tc>
          <w:tcPr>
            <w:tcW w:w="8346" w:type="dxa"/>
          </w:tcPr>
          <w:p w14:paraId="7EA0CD62" w14:textId="77777777" w:rsidR="00F31B13" w:rsidRPr="00B37623" w:rsidRDefault="00F31B13" w:rsidP="00F31B13">
            <w:pPr>
              <w:pStyle w:val="Balk3"/>
              <w:tabs>
                <w:tab w:val="left" w:pos="2310"/>
              </w:tabs>
              <w:contextualSpacing w:val="0"/>
              <w:outlineLvl w:val="2"/>
              <w:rPr>
                <w:noProof/>
              </w:rPr>
            </w:pPr>
            <w:r>
              <w:rPr>
                <w:noProof/>
              </w:rPr>
              <w:t>EYLÜL 2013 - haziran</w:t>
            </w:r>
            <w:r w:rsidRPr="00B37623">
              <w:rPr>
                <w:noProof/>
                <w:lang w:bidi="tr-TR"/>
              </w:rPr>
              <w:t xml:space="preserve"> </w:t>
            </w:r>
            <w:r>
              <w:rPr>
                <w:noProof/>
              </w:rPr>
              <w:t>2022</w:t>
            </w:r>
            <w:r>
              <w:rPr>
                <w:noProof/>
              </w:rPr>
              <w:tab/>
            </w:r>
          </w:p>
          <w:p w14:paraId="79F41F82" w14:textId="77777777" w:rsidR="00F31B13" w:rsidRPr="00B37623" w:rsidRDefault="00F31B13" w:rsidP="00F31B13">
            <w:pPr>
              <w:pStyle w:val="Balk2"/>
              <w:contextualSpacing w:val="0"/>
              <w:outlineLvl w:val="1"/>
              <w:rPr>
                <w:noProof/>
              </w:rPr>
            </w:pPr>
            <w:r>
              <w:rPr>
                <w:noProof/>
              </w:rPr>
              <w:t>lisans</w:t>
            </w:r>
            <w:r w:rsidRPr="00B37623">
              <w:rPr>
                <w:noProof/>
                <w:lang w:bidi="tr-TR"/>
              </w:rPr>
              <w:t xml:space="preserve">, </w:t>
            </w:r>
            <w:r>
              <w:rPr>
                <w:rStyle w:val="HafifBavuru"/>
                <w:noProof/>
              </w:rPr>
              <w:t>A</w:t>
            </w:r>
            <w:r>
              <w:rPr>
                <w:rStyle w:val="HafifBavuru"/>
              </w:rPr>
              <w:t>NADOLU ÜNİVERSİTESİ</w:t>
            </w:r>
          </w:p>
          <w:p w14:paraId="2569C89F" w14:textId="3CC3A021" w:rsidR="00F31B13" w:rsidRDefault="00F31B13" w:rsidP="00F31B13">
            <w:pPr>
              <w:rPr>
                <w:noProof/>
              </w:rPr>
            </w:pPr>
            <w:r>
              <w:rPr>
                <w:noProof/>
              </w:rPr>
              <w:t>Uluslararası İlişkiler (</w:t>
            </w:r>
            <w:r w:rsidR="00B528AD">
              <w:rPr>
                <w:noProof/>
              </w:rPr>
              <w:t>Özel sebeplerden ötürü b</w:t>
            </w:r>
            <w:r>
              <w:rPr>
                <w:noProof/>
              </w:rPr>
              <w:t xml:space="preserve">ir süre kaydımı dondurduğum için </w:t>
            </w:r>
            <w:r w:rsidR="00B528AD">
              <w:rPr>
                <w:noProof/>
              </w:rPr>
              <w:t xml:space="preserve">eğitimime </w:t>
            </w:r>
            <w:r>
              <w:rPr>
                <w:noProof/>
              </w:rPr>
              <w:t xml:space="preserve">devam edemedim.) </w:t>
            </w:r>
          </w:p>
          <w:p w14:paraId="6642421E" w14:textId="77777777" w:rsidR="00F31B13" w:rsidRDefault="00F31B13" w:rsidP="00F31B13">
            <w:pPr>
              <w:rPr>
                <w:noProof/>
              </w:rPr>
            </w:pPr>
          </w:p>
          <w:p w14:paraId="16EF683F" w14:textId="77777777" w:rsidR="00F31B13" w:rsidRPr="00B37623" w:rsidRDefault="00F31B13" w:rsidP="00F31B13">
            <w:pPr>
              <w:pStyle w:val="Balk3"/>
              <w:contextualSpacing w:val="0"/>
              <w:outlineLvl w:val="2"/>
              <w:rPr>
                <w:noProof/>
              </w:rPr>
            </w:pPr>
            <w:r>
              <w:rPr>
                <w:noProof/>
              </w:rPr>
              <w:t>EYLÜL 2008 - haziran</w:t>
            </w:r>
            <w:r w:rsidRPr="00B37623">
              <w:rPr>
                <w:noProof/>
                <w:lang w:bidi="tr-TR"/>
              </w:rPr>
              <w:t xml:space="preserve"> </w:t>
            </w:r>
            <w:r>
              <w:rPr>
                <w:noProof/>
              </w:rPr>
              <w:t>2012</w:t>
            </w:r>
          </w:p>
          <w:p w14:paraId="797EE936" w14:textId="77777777" w:rsidR="00F31B13" w:rsidRPr="00B37623" w:rsidRDefault="00F31B13" w:rsidP="00F31B13">
            <w:pPr>
              <w:pStyle w:val="Balk2"/>
              <w:contextualSpacing w:val="0"/>
              <w:outlineLvl w:val="1"/>
              <w:rPr>
                <w:noProof/>
              </w:rPr>
            </w:pPr>
            <w:r>
              <w:rPr>
                <w:noProof/>
                <w:lang w:bidi="tr-TR"/>
              </w:rPr>
              <w:t>lise</w:t>
            </w:r>
            <w:r w:rsidRPr="00B37623">
              <w:rPr>
                <w:noProof/>
                <w:lang w:bidi="tr-TR"/>
              </w:rPr>
              <w:t xml:space="preserve">, </w:t>
            </w:r>
            <w:r>
              <w:rPr>
                <w:rStyle w:val="HafifBavuru"/>
                <w:noProof/>
              </w:rPr>
              <w:t>A</w:t>
            </w:r>
            <w:r>
              <w:rPr>
                <w:rStyle w:val="HafifBavuru"/>
              </w:rPr>
              <w:t>TATÜRK MESLEKİ VE TEKNİK ANADOLU LİSESİ</w:t>
            </w:r>
          </w:p>
          <w:p w14:paraId="5CF287F0" w14:textId="6C4A1A24" w:rsidR="007538DC" w:rsidRPr="00B37623" w:rsidRDefault="00F31B13" w:rsidP="00F31B13">
            <w:pPr>
              <w:contextualSpacing w:val="0"/>
              <w:rPr>
                <w:noProof/>
              </w:rPr>
            </w:pPr>
            <w:r>
              <w:rPr>
                <w:noProof/>
              </w:rPr>
              <w:t>3,6</w:t>
            </w:r>
            <w:r w:rsidR="00E069BE">
              <w:rPr>
                <w:noProof/>
              </w:rPr>
              <w:t>3</w:t>
            </w:r>
            <w:r>
              <w:rPr>
                <w:noProof/>
              </w:rPr>
              <w:t xml:space="preserve"> Not Ortalaması, Elektrik Elektronik Teknolojisi Güvenlik Sistemleri</w:t>
            </w:r>
          </w:p>
        </w:tc>
      </w:tr>
    </w:tbl>
    <w:p w14:paraId="6A9F9B34" w14:textId="1AA2303F" w:rsidR="00F31B13" w:rsidRPr="00B37623" w:rsidRDefault="00A41CD2" w:rsidP="00F31B13">
      <w:pPr>
        <w:pStyle w:val="Balk1"/>
        <w:rPr>
          <w:noProof/>
        </w:rPr>
      </w:pPr>
      <w:sdt>
        <w:sdtPr>
          <w:rPr>
            <w:noProof/>
          </w:rPr>
          <w:alias w:val="Deneyim:"/>
          <w:tag w:val="Deneyim:"/>
          <w:id w:val="-1983300934"/>
          <w:placeholder>
            <w:docPart w:val="D3CA26354F2846D2AB5A4904A7BA17C6"/>
          </w:placeholder>
          <w:temporary/>
          <w:showingPlcHdr/>
          <w15:appearance w15:val="hidden"/>
        </w:sdtPr>
        <w:sdtEndPr/>
        <w:sdtContent>
          <w:r w:rsidR="00F31B13" w:rsidRPr="00B37623">
            <w:rPr>
              <w:noProof/>
              <w:lang w:bidi="tr-TR"/>
            </w:rPr>
            <w:t>Deneyim</w:t>
          </w:r>
        </w:sdtContent>
      </w:sdt>
    </w:p>
    <w:tbl>
      <w:tblPr>
        <w:tblStyle w:val="TabloKlavuz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Deneyim düzen tablosu"/>
      </w:tblPr>
      <w:tblGrid>
        <w:gridCol w:w="8958"/>
      </w:tblGrid>
      <w:tr w:rsidR="00F31B13" w:rsidRPr="00B37623" w14:paraId="1F8E329A" w14:textId="77777777" w:rsidTr="004C307C">
        <w:tc>
          <w:tcPr>
            <w:tcW w:w="8958" w:type="dxa"/>
          </w:tcPr>
          <w:p w14:paraId="08120A49" w14:textId="77777777" w:rsidR="00F31B13" w:rsidRPr="00B37623" w:rsidRDefault="00F31B13" w:rsidP="004C307C">
            <w:pPr>
              <w:pStyle w:val="Balk3"/>
              <w:contextualSpacing w:val="0"/>
              <w:outlineLvl w:val="2"/>
              <w:rPr>
                <w:noProof/>
              </w:rPr>
            </w:pPr>
            <w:r>
              <w:rPr>
                <w:noProof/>
              </w:rPr>
              <w:t>Ekim 2019</w:t>
            </w:r>
            <w:r w:rsidRPr="00B37623">
              <w:rPr>
                <w:noProof/>
                <w:lang w:bidi="tr-TR"/>
              </w:rPr>
              <w:t xml:space="preserve"> – </w:t>
            </w:r>
            <w:r>
              <w:rPr>
                <w:noProof/>
              </w:rPr>
              <w:t>eylül 2020</w:t>
            </w:r>
          </w:p>
          <w:p w14:paraId="372157AE" w14:textId="77777777" w:rsidR="00F31B13" w:rsidRPr="00B37623" w:rsidRDefault="00F31B13" w:rsidP="004C307C">
            <w:pPr>
              <w:pStyle w:val="Balk2"/>
              <w:contextualSpacing w:val="0"/>
              <w:outlineLvl w:val="1"/>
              <w:rPr>
                <w:noProof/>
              </w:rPr>
            </w:pPr>
            <w:r>
              <w:rPr>
                <w:noProof/>
              </w:rPr>
              <w:t>YAZILIM GELİŞTİRİCİ</w:t>
            </w:r>
            <w:r w:rsidRPr="00B37623">
              <w:rPr>
                <w:noProof/>
                <w:lang w:bidi="tr-TR"/>
              </w:rPr>
              <w:t xml:space="preserve">, </w:t>
            </w:r>
            <w:r>
              <w:rPr>
                <w:rStyle w:val="HafifBavuru"/>
                <w:noProof/>
              </w:rPr>
              <w:t>F</w:t>
            </w:r>
            <w:r>
              <w:rPr>
                <w:rStyle w:val="HafifBavuru"/>
              </w:rPr>
              <w:t>REELANCER</w:t>
            </w:r>
          </w:p>
          <w:p w14:paraId="152D7ACA" w14:textId="3A639062" w:rsidR="00F31B13" w:rsidRDefault="00F31B13" w:rsidP="004C307C">
            <w:pPr>
              <w:contextualSpacing w:val="0"/>
              <w:rPr>
                <w:noProof/>
              </w:rPr>
            </w:pPr>
            <w:r>
              <w:rPr>
                <w:noProof/>
              </w:rPr>
              <w:t>Aldığım eğitimler neticesinde Kartvemor</w:t>
            </w:r>
            <w:r w:rsidRPr="006C5079">
              <w:rPr>
                <w:noProof/>
                <w:color w:val="1D824C" w:themeColor="accent1"/>
              </w:rPr>
              <w:t xml:space="preserve"> </w:t>
            </w:r>
            <w:r w:rsidR="006C5079" w:rsidRPr="006C5079">
              <w:rPr>
                <w:noProof/>
                <w:color w:val="1D824C" w:themeColor="accent1"/>
              </w:rPr>
              <w:t>(</w:t>
            </w:r>
            <w:hyperlink r:id="rId8" w:history="1">
              <w:r w:rsidR="006C5079" w:rsidRPr="006C5079">
                <w:rPr>
                  <w:rStyle w:val="Kpr"/>
                  <w:noProof/>
                  <w:color w:val="1D824C" w:themeColor="accent1"/>
                  <w:u w:val="none"/>
                </w:rPr>
                <w:t>https://kartvemor.com</w:t>
              </w:r>
            </w:hyperlink>
            <w:r w:rsidR="006C5079" w:rsidRPr="006C5079">
              <w:rPr>
                <w:noProof/>
                <w:color w:val="1D824C" w:themeColor="accent1"/>
              </w:rPr>
              <w:t xml:space="preserve">) </w:t>
            </w:r>
            <w:r>
              <w:rPr>
                <w:noProof/>
              </w:rPr>
              <w:t>projesini geliştirdim.</w:t>
            </w:r>
          </w:p>
          <w:p w14:paraId="0CCC634A" w14:textId="77777777" w:rsidR="00F31B13" w:rsidRDefault="00F31B13" w:rsidP="004C307C">
            <w:pPr>
              <w:contextualSpacing w:val="0"/>
              <w:rPr>
                <w:noProof/>
              </w:rPr>
            </w:pPr>
          </w:p>
          <w:p w14:paraId="1809C170" w14:textId="77777777" w:rsidR="00F31B13" w:rsidRPr="00B37623" w:rsidRDefault="00F31B13" w:rsidP="004C307C">
            <w:pPr>
              <w:pStyle w:val="Balk3"/>
              <w:contextualSpacing w:val="0"/>
              <w:outlineLvl w:val="2"/>
              <w:rPr>
                <w:noProof/>
              </w:rPr>
            </w:pPr>
            <w:r>
              <w:rPr>
                <w:noProof/>
              </w:rPr>
              <w:t xml:space="preserve">mayıs 2015 – aralık 2018 </w:t>
            </w:r>
          </w:p>
          <w:p w14:paraId="494E97F7" w14:textId="77777777" w:rsidR="00F31B13" w:rsidRPr="00B37623" w:rsidRDefault="00F31B13" w:rsidP="004C307C">
            <w:pPr>
              <w:pStyle w:val="Balk2"/>
              <w:contextualSpacing w:val="0"/>
              <w:outlineLvl w:val="1"/>
              <w:rPr>
                <w:noProof/>
              </w:rPr>
            </w:pPr>
            <w:r>
              <w:rPr>
                <w:noProof/>
              </w:rPr>
              <w:t>üretim personeli</w:t>
            </w:r>
            <w:r w:rsidRPr="00B37623">
              <w:rPr>
                <w:noProof/>
                <w:lang w:bidi="tr-TR"/>
              </w:rPr>
              <w:t xml:space="preserve">, </w:t>
            </w:r>
            <w:r>
              <w:rPr>
                <w:rStyle w:val="HafifBavuru"/>
                <w:noProof/>
              </w:rPr>
              <w:t>t</w:t>
            </w:r>
            <w:r>
              <w:rPr>
                <w:rStyle w:val="HafifBavuru"/>
              </w:rPr>
              <w:t>ofaş</w:t>
            </w:r>
          </w:p>
          <w:p w14:paraId="6728B3FF" w14:textId="48951F3C" w:rsidR="00B528AD" w:rsidRPr="00B37623" w:rsidRDefault="00F31B13" w:rsidP="00B528AD">
            <w:pPr>
              <w:contextualSpacing w:val="0"/>
              <w:rPr>
                <w:noProof/>
              </w:rPr>
            </w:pPr>
            <w:r>
              <w:rPr>
                <w:noProof/>
              </w:rPr>
              <w:t>Yaklaşık 3,5 yıl boyunca üretim personeli olarak çalışarak iş hayatını öğrendim.</w:t>
            </w:r>
          </w:p>
        </w:tc>
      </w:tr>
    </w:tbl>
    <w:p w14:paraId="184FCC40" w14:textId="77777777" w:rsidR="00B528AD" w:rsidRDefault="00B528AD" w:rsidP="00486277">
      <w:pPr>
        <w:pStyle w:val="Balk1"/>
        <w:rPr>
          <w:noProof/>
        </w:rPr>
      </w:pPr>
    </w:p>
    <w:sdt>
      <w:sdtPr>
        <w:rPr>
          <w:noProof/>
        </w:rPr>
        <w:alias w:val="Yetenekler:"/>
        <w:tag w:val="Yetenekler:"/>
        <w:id w:val="-1392877668"/>
        <w:placeholder>
          <w:docPart w:val="E51ACEB3BAA8438CA6577FCED1790B66"/>
        </w:placeholder>
        <w:temporary/>
        <w:showingPlcHdr/>
        <w15:appearance w15:val="hidden"/>
      </w:sdtPr>
      <w:sdtEndPr/>
      <w:sdtContent>
        <w:p w14:paraId="40A85C20" w14:textId="37E2F14C" w:rsidR="00486277" w:rsidRPr="00B37623" w:rsidRDefault="00486277" w:rsidP="00486277">
          <w:pPr>
            <w:pStyle w:val="Balk1"/>
            <w:rPr>
              <w:noProof/>
            </w:rPr>
          </w:pPr>
          <w:r w:rsidRPr="00B37623">
            <w:rPr>
              <w:noProof/>
              <w:lang w:bidi="tr-TR"/>
            </w:rPr>
            <w:t>Yetenekler</w:t>
          </w:r>
        </w:p>
      </w:sdtContent>
    </w:sdt>
    <w:tbl>
      <w:tblPr>
        <w:tblStyle w:val="TabloKlavuz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etenekler düzen tablosu"/>
      </w:tblPr>
      <w:tblGrid>
        <w:gridCol w:w="4410"/>
        <w:gridCol w:w="4616"/>
      </w:tblGrid>
      <w:tr w:rsidR="003A0632" w:rsidRPr="00B37623" w14:paraId="4E8F6775" w14:textId="77777777" w:rsidTr="00F31B13">
        <w:tc>
          <w:tcPr>
            <w:tcW w:w="4410" w:type="dxa"/>
          </w:tcPr>
          <w:p w14:paraId="15E306D4" w14:textId="5DCA786B" w:rsidR="001E3120" w:rsidRPr="00B37623" w:rsidRDefault="00340793" w:rsidP="006E1507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.NET</w:t>
            </w:r>
          </w:p>
          <w:p w14:paraId="0F3F4144" w14:textId="15ABC477" w:rsidR="001F4E6D" w:rsidRDefault="00340793" w:rsidP="006E1507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ASP.NET Web Forms (C#)</w:t>
            </w:r>
          </w:p>
          <w:p w14:paraId="560170A5" w14:textId="50E8CE84" w:rsidR="009314BE" w:rsidRDefault="009314BE" w:rsidP="006E1507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ADO.NET</w:t>
            </w:r>
          </w:p>
          <w:p w14:paraId="4FCED16E" w14:textId="553B135F" w:rsidR="009314BE" w:rsidRDefault="009314BE" w:rsidP="006E1507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JavaScript</w:t>
            </w:r>
          </w:p>
          <w:p w14:paraId="0824040A" w14:textId="77777777" w:rsidR="00B227C2" w:rsidRDefault="00B227C2" w:rsidP="006E1507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HTML5</w:t>
            </w:r>
          </w:p>
          <w:p w14:paraId="4189A644" w14:textId="2FA2CC1F" w:rsidR="009314BE" w:rsidRPr="00B37623" w:rsidRDefault="00B227C2" w:rsidP="00F5381A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CSS3</w:t>
            </w:r>
          </w:p>
        </w:tc>
        <w:tc>
          <w:tcPr>
            <w:tcW w:w="4616" w:type="dxa"/>
            <w:tcMar>
              <w:left w:w="360" w:type="dxa"/>
            </w:tcMar>
          </w:tcPr>
          <w:p w14:paraId="211633A7" w14:textId="77777777" w:rsidR="00F5381A" w:rsidRDefault="00F5381A" w:rsidP="00F5381A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jQuery</w:t>
            </w:r>
          </w:p>
          <w:p w14:paraId="55971BE6" w14:textId="6BC85320" w:rsidR="00F5381A" w:rsidRDefault="00F5381A" w:rsidP="00F5381A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Bootstrap3, 4 ve 5+</w:t>
            </w:r>
          </w:p>
          <w:p w14:paraId="4E020E22" w14:textId="137DA106" w:rsidR="001E3120" w:rsidRPr="00B37623" w:rsidRDefault="009314BE" w:rsidP="006E1507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Microsoft SQL Server</w:t>
            </w:r>
          </w:p>
          <w:p w14:paraId="4357539D" w14:textId="77777777" w:rsidR="001E3120" w:rsidRDefault="009314BE" w:rsidP="006E1507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MySQL</w:t>
            </w:r>
          </w:p>
          <w:p w14:paraId="678C0FC0" w14:textId="77777777" w:rsidR="009314BE" w:rsidRDefault="009314BE" w:rsidP="009314BE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PostgreSQL</w:t>
            </w:r>
          </w:p>
          <w:p w14:paraId="3FE4FB74" w14:textId="457A95AB" w:rsidR="009314BE" w:rsidRPr="00B37623" w:rsidRDefault="009314BE" w:rsidP="009314BE">
            <w:pPr>
              <w:pStyle w:val="ListeMaddemi"/>
              <w:contextualSpacing w:val="0"/>
              <w:rPr>
                <w:noProof/>
              </w:rPr>
            </w:pPr>
            <w:r>
              <w:rPr>
                <w:noProof/>
              </w:rPr>
              <w:t>MongoDB</w:t>
            </w:r>
          </w:p>
        </w:tc>
      </w:tr>
    </w:tbl>
    <w:p w14:paraId="5FC26A16" w14:textId="0F2667BF" w:rsidR="00B51D1B" w:rsidRDefault="00B51D1B" w:rsidP="00340793">
      <w:pPr>
        <w:rPr>
          <w:noProof/>
        </w:rPr>
      </w:pPr>
    </w:p>
    <w:p w14:paraId="3287C0D9" w14:textId="77777777" w:rsidR="00F31B13" w:rsidRPr="00B37623" w:rsidRDefault="00F31B13" w:rsidP="00F31B13">
      <w:pPr>
        <w:pStyle w:val="Balk1"/>
        <w:rPr>
          <w:noProof/>
        </w:rPr>
      </w:pPr>
      <w:r>
        <w:rPr>
          <w:noProof/>
        </w:rPr>
        <w:t>SERTİFİKALAR</w:t>
      </w:r>
    </w:p>
    <w:tbl>
      <w:tblPr>
        <w:tblStyle w:val="TabloKlavuz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</w:tblGrid>
      <w:tr w:rsidR="00F31B13" w:rsidRPr="00B37623" w14:paraId="5AA8162D" w14:textId="77777777" w:rsidTr="004C307C">
        <w:tc>
          <w:tcPr>
            <w:tcW w:w="9355" w:type="dxa"/>
          </w:tcPr>
          <w:p w14:paraId="1CFE1F20" w14:textId="77777777" w:rsidR="00F31B13" w:rsidRPr="00B37623" w:rsidRDefault="00F31B13" w:rsidP="004C307C">
            <w:pPr>
              <w:pStyle w:val="Balk3"/>
              <w:contextualSpacing w:val="0"/>
              <w:outlineLvl w:val="2"/>
              <w:rPr>
                <w:noProof/>
              </w:rPr>
            </w:pPr>
            <w:bookmarkStart w:id="0" w:name="_Hlk68313365"/>
            <w:r>
              <w:rPr>
                <w:noProof/>
              </w:rPr>
              <w:t>haziran</w:t>
            </w:r>
            <w:r w:rsidRPr="00B37623">
              <w:rPr>
                <w:noProof/>
                <w:lang w:bidi="tr-TR"/>
              </w:rPr>
              <w:t xml:space="preserve"> </w:t>
            </w:r>
            <w:r>
              <w:rPr>
                <w:noProof/>
              </w:rPr>
              <w:t>2019</w:t>
            </w:r>
          </w:p>
          <w:p w14:paraId="5BFCBD61" w14:textId="77777777" w:rsidR="00F31B13" w:rsidRPr="00B37623" w:rsidRDefault="00F31B13" w:rsidP="004C307C">
            <w:pPr>
              <w:pStyle w:val="Balk2"/>
              <w:contextualSpacing w:val="0"/>
              <w:outlineLvl w:val="1"/>
              <w:rPr>
                <w:noProof/>
              </w:rPr>
            </w:pPr>
            <w:r>
              <w:rPr>
                <w:noProof/>
              </w:rPr>
              <w:t>yazılım uzmanlığı</w:t>
            </w:r>
            <w:r w:rsidRPr="00B37623">
              <w:rPr>
                <w:noProof/>
                <w:lang w:bidi="tr-TR"/>
              </w:rPr>
              <w:t xml:space="preserve">, </w:t>
            </w:r>
            <w:r>
              <w:rPr>
                <w:rStyle w:val="HafifBavuru"/>
                <w:noProof/>
              </w:rPr>
              <w:t>b</w:t>
            </w:r>
            <w:r>
              <w:rPr>
                <w:rStyle w:val="HafifBavuru"/>
              </w:rPr>
              <w:t>utgem</w:t>
            </w:r>
          </w:p>
          <w:p w14:paraId="09FA1945" w14:textId="6E03CD71" w:rsidR="00F31B13" w:rsidRPr="00B37623" w:rsidRDefault="00F31B13" w:rsidP="004C307C">
            <w:pPr>
              <w:contextualSpacing w:val="0"/>
              <w:rPr>
                <w:noProof/>
              </w:rPr>
            </w:pPr>
            <w:r>
              <w:rPr>
                <w:noProof/>
              </w:rPr>
              <w:t>ASP</w:t>
            </w:r>
            <w:r w:rsidRPr="00F31B13">
              <w:rPr>
                <w:noProof/>
              </w:rPr>
              <w:t>.N</w:t>
            </w:r>
            <w:r>
              <w:rPr>
                <w:noProof/>
              </w:rPr>
              <w:t>ET</w:t>
            </w:r>
            <w:r w:rsidRPr="00F31B13">
              <w:rPr>
                <w:noProof/>
              </w:rPr>
              <w:t xml:space="preserve"> teknolojisi ve C# programlama dilini kullanarak "</w:t>
            </w:r>
            <w:r w:rsidR="00BA04BF">
              <w:rPr>
                <w:noProof/>
              </w:rPr>
              <w:t>y</w:t>
            </w:r>
            <w:r w:rsidRPr="00F31B13">
              <w:rPr>
                <w:noProof/>
              </w:rPr>
              <w:t xml:space="preserve">azılım </w:t>
            </w:r>
            <w:r w:rsidR="00BA04BF">
              <w:rPr>
                <w:noProof/>
              </w:rPr>
              <w:t>u</w:t>
            </w:r>
            <w:r w:rsidRPr="00F31B13">
              <w:rPr>
                <w:noProof/>
              </w:rPr>
              <w:t xml:space="preserve">zmanlığı" alanında sertifikasyon </w:t>
            </w:r>
            <w:r>
              <w:rPr>
                <w:noProof/>
              </w:rPr>
              <w:t>sürecini</w:t>
            </w:r>
            <w:r w:rsidRPr="00F31B13">
              <w:rPr>
                <w:noProof/>
              </w:rPr>
              <w:t xml:space="preserve"> başarıyla </w:t>
            </w:r>
            <w:r>
              <w:rPr>
                <w:noProof/>
              </w:rPr>
              <w:t>tamamladım</w:t>
            </w:r>
            <w:r w:rsidRPr="00F31B13">
              <w:rPr>
                <w:noProof/>
              </w:rPr>
              <w:t>.</w:t>
            </w:r>
          </w:p>
        </w:tc>
      </w:tr>
      <w:bookmarkEnd w:id="0"/>
    </w:tbl>
    <w:p w14:paraId="0CA50A45" w14:textId="547D4D11" w:rsidR="00F31B13" w:rsidRDefault="00F31B13" w:rsidP="00340793">
      <w:pPr>
        <w:rPr>
          <w:noProof/>
        </w:rPr>
      </w:pPr>
    </w:p>
    <w:tbl>
      <w:tblPr>
        <w:tblStyle w:val="TabloKlavuz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</w:tblGrid>
      <w:tr w:rsidR="00A41E9E" w:rsidRPr="00B37623" w14:paraId="73C039EF" w14:textId="77777777" w:rsidTr="004C307C">
        <w:tc>
          <w:tcPr>
            <w:tcW w:w="9355" w:type="dxa"/>
          </w:tcPr>
          <w:p w14:paraId="7C18B619" w14:textId="579BB51E" w:rsidR="00A41E9E" w:rsidRPr="00B37623" w:rsidRDefault="00E069BE" w:rsidP="004C307C">
            <w:pPr>
              <w:pStyle w:val="Balk3"/>
              <w:contextualSpacing w:val="0"/>
              <w:outlineLvl w:val="2"/>
              <w:rPr>
                <w:noProof/>
              </w:rPr>
            </w:pPr>
            <w:r>
              <w:rPr>
                <w:noProof/>
              </w:rPr>
              <w:t xml:space="preserve">MART </w:t>
            </w:r>
            <w:r w:rsidR="00A41E9E">
              <w:rPr>
                <w:noProof/>
              </w:rPr>
              <w:t>201</w:t>
            </w:r>
            <w:r>
              <w:rPr>
                <w:noProof/>
              </w:rPr>
              <w:t>5</w:t>
            </w:r>
          </w:p>
          <w:p w14:paraId="5B0EE17B" w14:textId="355B60B7" w:rsidR="00A41E9E" w:rsidRPr="00B37623" w:rsidRDefault="00E069BE" w:rsidP="004C307C">
            <w:pPr>
              <w:pStyle w:val="Balk2"/>
              <w:contextualSpacing w:val="0"/>
              <w:outlineLvl w:val="1"/>
              <w:rPr>
                <w:noProof/>
              </w:rPr>
            </w:pPr>
            <w:r>
              <w:rPr>
                <w:noProof/>
              </w:rPr>
              <w:t>BİLGİSAYAR OPERATÖRLÜĞÜ VE İŞLETMENLİĞİ</w:t>
            </w:r>
            <w:r w:rsidR="00A41E9E" w:rsidRPr="00B37623">
              <w:rPr>
                <w:noProof/>
                <w:lang w:bidi="tr-TR"/>
              </w:rPr>
              <w:t xml:space="preserve">, </w:t>
            </w:r>
            <w:r w:rsidR="00A41E9E">
              <w:rPr>
                <w:rStyle w:val="HafifBavuru"/>
                <w:noProof/>
              </w:rPr>
              <w:t>b</w:t>
            </w:r>
            <w:r w:rsidR="00A41E9E">
              <w:rPr>
                <w:rStyle w:val="HafifBavuru"/>
              </w:rPr>
              <w:t>u</w:t>
            </w:r>
            <w:r>
              <w:rPr>
                <w:rStyle w:val="HafifBavuru"/>
              </w:rPr>
              <w:t>SMEK</w:t>
            </w:r>
          </w:p>
          <w:p w14:paraId="64ED0406" w14:textId="5353DEC1" w:rsidR="00A41E9E" w:rsidRPr="00B37623" w:rsidRDefault="00E069BE" w:rsidP="004C307C">
            <w:pPr>
              <w:contextualSpacing w:val="0"/>
              <w:rPr>
                <w:noProof/>
              </w:rPr>
            </w:pPr>
            <w:r w:rsidRPr="00E069BE">
              <w:rPr>
                <w:noProof/>
              </w:rPr>
              <w:t>Bilgisayar Kullanımı (İşletmenlik ve Operatörlük) ve Office Programları eğimini başarıyla tamamladım.</w:t>
            </w:r>
          </w:p>
        </w:tc>
      </w:tr>
    </w:tbl>
    <w:p w14:paraId="6F7952B9" w14:textId="62426CD0" w:rsidR="00B528AD" w:rsidRPr="00B528AD" w:rsidRDefault="00B528AD" w:rsidP="00B528AD">
      <w:pPr>
        <w:pStyle w:val="Balk1"/>
        <w:ind w:left="5760" w:firstLine="720"/>
        <w:rPr>
          <w:noProof/>
        </w:rPr>
      </w:pPr>
      <w:r>
        <w:rPr>
          <w:noProof/>
        </w:rPr>
        <w:t xml:space="preserve">    </w:t>
      </w:r>
      <w:r w:rsidRPr="00B528AD">
        <w:rPr>
          <w:noProof/>
          <w:color w:val="1D824C" w:themeColor="accent1"/>
        </w:rPr>
        <w:t>03.04.2021</w:t>
      </w:r>
    </w:p>
    <w:sectPr w:rsidR="00B528AD" w:rsidRPr="00B528AD" w:rsidSect="002B4751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19BC0" w14:textId="77777777" w:rsidR="00A41CD2" w:rsidRDefault="00A41CD2" w:rsidP="0068194B">
      <w:r>
        <w:separator/>
      </w:r>
    </w:p>
    <w:p w14:paraId="4910DB7B" w14:textId="77777777" w:rsidR="00A41CD2" w:rsidRDefault="00A41CD2"/>
    <w:p w14:paraId="26C0E982" w14:textId="77777777" w:rsidR="00A41CD2" w:rsidRDefault="00A41CD2"/>
  </w:endnote>
  <w:endnote w:type="continuationSeparator" w:id="0">
    <w:p w14:paraId="6F58F8D7" w14:textId="77777777" w:rsidR="00A41CD2" w:rsidRDefault="00A41CD2" w:rsidP="0068194B">
      <w:r>
        <w:continuationSeparator/>
      </w:r>
    </w:p>
    <w:p w14:paraId="434F51E2" w14:textId="77777777" w:rsidR="00A41CD2" w:rsidRDefault="00A41CD2"/>
    <w:p w14:paraId="550515A7" w14:textId="77777777" w:rsidR="00A41CD2" w:rsidRDefault="00A41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FCEAF" w14:textId="77777777" w:rsidR="002B2958" w:rsidRPr="00B37623" w:rsidRDefault="002B2958">
        <w:pPr>
          <w:pStyle w:val="AltBilgi"/>
        </w:pPr>
        <w:r w:rsidRPr="00B37623">
          <w:rPr>
            <w:lang w:bidi="tr-TR"/>
          </w:rPr>
          <w:fldChar w:fldCharType="begin"/>
        </w:r>
        <w:r w:rsidRPr="00B37623">
          <w:rPr>
            <w:lang w:bidi="tr-TR"/>
          </w:rPr>
          <w:instrText xml:space="preserve"> PAGE   \* MERGEFORMAT </w:instrText>
        </w:r>
        <w:r w:rsidRPr="00B37623">
          <w:rPr>
            <w:lang w:bidi="tr-TR"/>
          </w:rPr>
          <w:fldChar w:fldCharType="separate"/>
        </w:r>
        <w:r w:rsidR="00DE2EA9" w:rsidRPr="00B37623">
          <w:rPr>
            <w:noProof/>
            <w:lang w:bidi="tr-TR"/>
          </w:rPr>
          <w:t>2</w:t>
        </w:r>
        <w:r w:rsidRPr="00B37623"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61828" w14:textId="77777777" w:rsidR="00A41CD2" w:rsidRDefault="00A41CD2" w:rsidP="0068194B">
      <w:r>
        <w:separator/>
      </w:r>
    </w:p>
    <w:p w14:paraId="2CC9AF04" w14:textId="77777777" w:rsidR="00A41CD2" w:rsidRDefault="00A41CD2"/>
    <w:p w14:paraId="504C094A" w14:textId="77777777" w:rsidR="00A41CD2" w:rsidRDefault="00A41CD2"/>
  </w:footnote>
  <w:footnote w:type="continuationSeparator" w:id="0">
    <w:p w14:paraId="66206863" w14:textId="77777777" w:rsidR="00A41CD2" w:rsidRDefault="00A41CD2" w:rsidP="0068194B">
      <w:r>
        <w:continuationSeparator/>
      </w:r>
    </w:p>
    <w:p w14:paraId="04517B2E" w14:textId="77777777" w:rsidR="00A41CD2" w:rsidRDefault="00A41CD2"/>
    <w:p w14:paraId="44EF45B0" w14:textId="77777777" w:rsidR="00A41CD2" w:rsidRDefault="00A41C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BB677" w14:textId="77777777" w:rsidR="00236D54" w:rsidRPr="004E01EB" w:rsidRDefault="00F476C4" w:rsidP="005A1B10">
    <w:pPr>
      <w:pStyle w:val="stBilgi"/>
    </w:pPr>
    <w:r w:rsidRPr="004E01EB">
      <w:rPr>
        <w:noProof/>
        <w:lang w:bidi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262EFB" wp14:editId="19E561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Düz Bağlayıcı 5" descr="Üst bilgi bölme çizgis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04D214" id="Düz Bağlayıcı 5" o:spid="_x0000_s1026" alt="Üst bilgi bölme çizgisi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A6EED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296CE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A9744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eNumara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32307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69"/>
    <w:rsid w:val="000001EF"/>
    <w:rsid w:val="00007322"/>
    <w:rsid w:val="00007728"/>
    <w:rsid w:val="00024584"/>
    <w:rsid w:val="00024730"/>
    <w:rsid w:val="00052084"/>
    <w:rsid w:val="00055E95"/>
    <w:rsid w:val="0007021F"/>
    <w:rsid w:val="000944B9"/>
    <w:rsid w:val="000B2185"/>
    <w:rsid w:val="000B2BA5"/>
    <w:rsid w:val="000E0350"/>
    <w:rsid w:val="000F2F8C"/>
    <w:rsid w:val="0010006E"/>
    <w:rsid w:val="001045A8"/>
    <w:rsid w:val="00114A91"/>
    <w:rsid w:val="00124686"/>
    <w:rsid w:val="001427E1"/>
    <w:rsid w:val="00163668"/>
    <w:rsid w:val="00171566"/>
    <w:rsid w:val="00174676"/>
    <w:rsid w:val="001755A8"/>
    <w:rsid w:val="00184014"/>
    <w:rsid w:val="00192008"/>
    <w:rsid w:val="001A46A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06E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B4C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2F479E"/>
    <w:rsid w:val="00307140"/>
    <w:rsid w:val="00316DFF"/>
    <w:rsid w:val="0032273D"/>
    <w:rsid w:val="00325B57"/>
    <w:rsid w:val="00336056"/>
    <w:rsid w:val="00340793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7DAF"/>
    <w:rsid w:val="00692703"/>
    <w:rsid w:val="006A1962"/>
    <w:rsid w:val="006B5D48"/>
    <w:rsid w:val="006B7D7B"/>
    <w:rsid w:val="006C1A5E"/>
    <w:rsid w:val="006C5079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2AC6"/>
    <w:rsid w:val="008A6538"/>
    <w:rsid w:val="008C7056"/>
    <w:rsid w:val="008F3B14"/>
    <w:rsid w:val="00901899"/>
    <w:rsid w:val="0090344B"/>
    <w:rsid w:val="00905715"/>
    <w:rsid w:val="0091321E"/>
    <w:rsid w:val="00913946"/>
    <w:rsid w:val="0092080B"/>
    <w:rsid w:val="0092726B"/>
    <w:rsid w:val="009314BE"/>
    <w:rsid w:val="0093235C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CD2"/>
    <w:rsid w:val="00A41E9E"/>
    <w:rsid w:val="00A42E32"/>
    <w:rsid w:val="00A46E63"/>
    <w:rsid w:val="00A51DC5"/>
    <w:rsid w:val="00A53DE1"/>
    <w:rsid w:val="00A615E1"/>
    <w:rsid w:val="00A755E8"/>
    <w:rsid w:val="00A86EC9"/>
    <w:rsid w:val="00A93A5D"/>
    <w:rsid w:val="00AB32F8"/>
    <w:rsid w:val="00AB610B"/>
    <w:rsid w:val="00AD360E"/>
    <w:rsid w:val="00AD40FB"/>
    <w:rsid w:val="00AD782D"/>
    <w:rsid w:val="00AE7650"/>
    <w:rsid w:val="00B10EBE"/>
    <w:rsid w:val="00B227C2"/>
    <w:rsid w:val="00B236F1"/>
    <w:rsid w:val="00B37623"/>
    <w:rsid w:val="00B50F99"/>
    <w:rsid w:val="00B51D1B"/>
    <w:rsid w:val="00B528AD"/>
    <w:rsid w:val="00B540F4"/>
    <w:rsid w:val="00B60FD0"/>
    <w:rsid w:val="00B622DF"/>
    <w:rsid w:val="00B6332A"/>
    <w:rsid w:val="00B81760"/>
    <w:rsid w:val="00B8494C"/>
    <w:rsid w:val="00BA04BF"/>
    <w:rsid w:val="00BA1546"/>
    <w:rsid w:val="00BA615A"/>
    <w:rsid w:val="00BB4E51"/>
    <w:rsid w:val="00BD431F"/>
    <w:rsid w:val="00BE423E"/>
    <w:rsid w:val="00BF01AC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884"/>
    <w:rsid w:val="00CF1A49"/>
    <w:rsid w:val="00D0630C"/>
    <w:rsid w:val="00D219E3"/>
    <w:rsid w:val="00D243A9"/>
    <w:rsid w:val="00D305E5"/>
    <w:rsid w:val="00D37CD3"/>
    <w:rsid w:val="00D66A52"/>
    <w:rsid w:val="00D66EFA"/>
    <w:rsid w:val="00D72A2D"/>
    <w:rsid w:val="00D9521A"/>
    <w:rsid w:val="00D96969"/>
    <w:rsid w:val="00DA3914"/>
    <w:rsid w:val="00DA59AA"/>
    <w:rsid w:val="00DB6915"/>
    <w:rsid w:val="00DB7E1E"/>
    <w:rsid w:val="00DC1471"/>
    <w:rsid w:val="00DC1B78"/>
    <w:rsid w:val="00DC2A2F"/>
    <w:rsid w:val="00DC600B"/>
    <w:rsid w:val="00DE0FAA"/>
    <w:rsid w:val="00DE136D"/>
    <w:rsid w:val="00DE2EA9"/>
    <w:rsid w:val="00DE6534"/>
    <w:rsid w:val="00DF4D6C"/>
    <w:rsid w:val="00DF6FD0"/>
    <w:rsid w:val="00E01923"/>
    <w:rsid w:val="00E069BE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3F6F"/>
    <w:rsid w:val="00EC4CBF"/>
    <w:rsid w:val="00EE2CA8"/>
    <w:rsid w:val="00EF17E8"/>
    <w:rsid w:val="00EF51D9"/>
    <w:rsid w:val="00F130DD"/>
    <w:rsid w:val="00F24884"/>
    <w:rsid w:val="00F31B13"/>
    <w:rsid w:val="00F476C4"/>
    <w:rsid w:val="00F5381A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F18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E9E"/>
    <w:rPr>
      <w:rFonts w:ascii="Calibri" w:hAnsi="Calibri" w:cs="Calibri"/>
    </w:rPr>
  </w:style>
  <w:style w:type="paragraph" w:styleId="Balk1">
    <w:name w:val="heading 1"/>
    <w:basedOn w:val="Normal"/>
    <w:link w:val="Balk1Char"/>
    <w:uiPriority w:val="9"/>
    <w:qFormat/>
    <w:rsid w:val="00B37623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B37623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B37623"/>
    <w:pPr>
      <w:outlineLvl w:val="2"/>
    </w:pPr>
    <w:rPr>
      <w:rFonts w:eastAsiaTheme="majorEastAsia"/>
      <w:b/>
      <w:caps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7623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7623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7623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7623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7623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7623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MakroMetni">
    <w:name w:val="macro"/>
    <w:link w:val="MakroMetniChar"/>
    <w:uiPriority w:val="99"/>
    <w:semiHidden/>
    <w:unhideWhenUsed/>
    <w:rsid w:val="00B376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B37623"/>
    <w:rPr>
      <w:rFonts w:ascii="Consolas" w:hAnsi="Consolas" w:cs="Calibri"/>
      <w:b/>
      <w:color w:val="0E4125" w:themeColor="accent1" w:themeShade="80"/>
      <w:szCs w:val="20"/>
    </w:rPr>
  </w:style>
  <w:style w:type="paragraph" w:styleId="KonuBal">
    <w:name w:val="Title"/>
    <w:basedOn w:val="Normal"/>
    <w:link w:val="KonuBalChar"/>
    <w:uiPriority w:val="1"/>
    <w:qFormat/>
    <w:rsid w:val="00B37623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B37623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stBilgi">
    <w:name w:val="header"/>
    <w:basedOn w:val="Normal"/>
    <w:link w:val="stBilgiChar"/>
    <w:uiPriority w:val="99"/>
    <w:unhideWhenUsed/>
    <w:rsid w:val="00B37623"/>
  </w:style>
  <w:style w:type="character" w:customStyle="1" w:styleId="stBilgiChar">
    <w:name w:val="Üst Bilgi Char"/>
    <w:basedOn w:val="VarsaylanParagrafYazTipi"/>
    <w:link w:val="stBilgi"/>
    <w:uiPriority w:val="99"/>
    <w:rsid w:val="00B37623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B37623"/>
    <w:pPr>
      <w:jc w:val="center"/>
    </w:pPr>
  </w:style>
  <w:style w:type="character" w:customStyle="1" w:styleId="AltBilgiChar">
    <w:name w:val="Alt Bilgi Char"/>
    <w:basedOn w:val="VarsaylanParagrafYazTipi"/>
    <w:link w:val="AltBilgi"/>
    <w:uiPriority w:val="99"/>
    <w:rsid w:val="00B37623"/>
    <w:rPr>
      <w:rFonts w:ascii="Calibri" w:hAnsi="Calibri" w:cs="Calibri"/>
    </w:rPr>
  </w:style>
  <w:style w:type="character" w:styleId="YerTutucuMetni">
    <w:name w:val="Placeholder Text"/>
    <w:basedOn w:val="VarsaylanParagrafYazTipi"/>
    <w:uiPriority w:val="99"/>
    <w:semiHidden/>
    <w:rsid w:val="00B37623"/>
    <w:rPr>
      <w:rFonts w:ascii="Calibri" w:hAnsi="Calibri" w:cs="Calibri"/>
      <w:color w:val="595959" w:themeColor="text1" w:themeTint="A6"/>
    </w:rPr>
  </w:style>
  <w:style w:type="paragraph" w:customStyle="1" w:styleId="letiimBilgileri">
    <w:name w:val="İletişim Bilgileri"/>
    <w:basedOn w:val="Normal"/>
    <w:uiPriority w:val="3"/>
    <w:qFormat/>
    <w:rsid w:val="00B37623"/>
    <w:pPr>
      <w:jc w:val="center"/>
    </w:pPr>
  </w:style>
  <w:style w:type="character" w:customStyle="1" w:styleId="Balk1Char">
    <w:name w:val="Başlık 1 Char"/>
    <w:basedOn w:val="VarsaylanParagrafYazTipi"/>
    <w:link w:val="Balk1"/>
    <w:uiPriority w:val="9"/>
    <w:rsid w:val="00B37623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37623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37623"/>
    <w:rPr>
      <w:rFonts w:ascii="Calibri" w:eastAsiaTheme="majorEastAsia" w:hAnsi="Calibri" w:cs="Calibri"/>
      <w:b/>
      <w:caps/>
      <w:szCs w:val="24"/>
    </w:rPr>
  </w:style>
  <w:style w:type="table" w:styleId="TabloKlavuzu">
    <w:name w:val="Table Grid"/>
    <w:basedOn w:val="NormalTablo"/>
    <w:uiPriority w:val="39"/>
    <w:rsid w:val="00B37623"/>
    <w:pPr>
      <w:contextualSpacing/>
    </w:pPr>
    <w:tblPr/>
  </w:style>
  <w:style w:type="character" w:styleId="HafifBavuru">
    <w:name w:val="Subtle Reference"/>
    <w:basedOn w:val="VarsaylanParagrafYazTipi"/>
    <w:uiPriority w:val="10"/>
    <w:qFormat/>
    <w:rsid w:val="00B37623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Maddemi">
    <w:name w:val="List Bullet"/>
    <w:basedOn w:val="Normal"/>
    <w:uiPriority w:val="11"/>
    <w:qFormat/>
    <w:rsid w:val="00B37623"/>
    <w:pPr>
      <w:numPr>
        <w:numId w:val="5"/>
      </w:numPr>
    </w:pPr>
  </w:style>
  <w:style w:type="paragraph" w:styleId="ListeNumaras">
    <w:name w:val="List Number"/>
    <w:basedOn w:val="Normal"/>
    <w:uiPriority w:val="13"/>
    <w:qFormat/>
    <w:rsid w:val="00B37623"/>
    <w:pPr>
      <w:numPr>
        <w:numId w:val="7"/>
      </w:numPr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B37623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7623"/>
    <w:rPr>
      <w:rFonts w:ascii="Georgia" w:eastAsiaTheme="majorEastAsia" w:hAnsi="Georgia" w:cstheme="majorBidi"/>
      <w:b/>
      <w:color w:val="auto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7623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37623"/>
    <w:pPr>
      <w:spacing w:after="200"/>
    </w:pPr>
    <w:rPr>
      <w:i/>
      <w:iCs/>
      <w:color w:val="161616" w:themeColor="text2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37623"/>
    <w:pPr>
      <w:outlineLvl w:val="9"/>
    </w:pPr>
  </w:style>
  <w:style w:type="paragraph" w:styleId="Alnt">
    <w:name w:val="Quote"/>
    <w:basedOn w:val="Normal"/>
    <w:next w:val="Normal"/>
    <w:link w:val="AlntChar"/>
    <w:uiPriority w:val="29"/>
    <w:semiHidden/>
    <w:unhideWhenUsed/>
    <w:rsid w:val="00B37623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B37623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B37623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37623"/>
    <w:rPr>
      <w:rFonts w:ascii="Calibri" w:hAnsi="Calibri" w:cs="Calibri"/>
      <w:i/>
      <w:iCs/>
      <w:color w:val="1D824C" w:themeColor="accent1"/>
    </w:rPr>
  </w:style>
  <w:style w:type="character" w:styleId="KitapBal">
    <w:name w:val="Book Title"/>
    <w:basedOn w:val="VarsaylanParagrafYazTipi"/>
    <w:uiPriority w:val="33"/>
    <w:semiHidden/>
    <w:unhideWhenUsed/>
    <w:rsid w:val="00B37623"/>
    <w:rPr>
      <w:rFonts w:ascii="Calibri" w:hAnsi="Calibri" w:cs="Calibri"/>
      <w:b/>
      <w:bCs/>
      <w:i/>
      <w:iCs/>
      <w:spacing w:val="0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rsid w:val="00B37623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B37623"/>
    <w:rPr>
      <w:rFonts w:ascii="Calibri" w:eastAsiaTheme="minorEastAsia" w:hAnsi="Calibri" w:cs="Calibri"/>
      <w:color w:val="5A5A5A" w:themeColor="text1" w:themeTint="A5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37623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7623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B37623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B37623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B37623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B37623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B37623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37623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37623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3762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37623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B37623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B37623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B37623"/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B37623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B37623"/>
    <w:rPr>
      <w:rFonts w:ascii="Georgia" w:eastAsiaTheme="majorEastAsia" w:hAnsi="Georgia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37623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37623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B37623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B37623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37623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37623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B37623"/>
    <w:rPr>
      <w:rFonts w:ascii="Consolas" w:hAnsi="Consolas" w:cs="Calibri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B37623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B37623"/>
    <w:rPr>
      <w:rFonts w:ascii="Consolas" w:hAnsi="Consolas" w:cs="Calibri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7623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Kaynaka">
    <w:name w:val="Bibliography"/>
    <w:basedOn w:val="Normal"/>
    <w:next w:val="Normal"/>
    <w:uiPriority w:val="37"/>
    <w:semiHidden/>
    <w:unhideWhenUsed/>
    <w:rsid w:val="00B37623"/>
  </w:style>
  <w:style w:type="paragraph" w:styleId="bekMetni">
    <w:name w:val="Block Text"/>
    <w:basedOn w:val="Normal"/>
    <w:uiPriority w:val="99"/>
    <w:semiHidden/>
    <w:unhideWhenUsed/>
    <w:rsid w:val="00B3762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B37623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B37623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B37623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B37623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B37623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B37623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B37623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B37623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B37623"/>
    <w:pPr>
      <w:spacing w:after="16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B37623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B37623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B37623"/>
    <w:rPr>
      <w:rFonts w:ascii="Calibri" w:hAnsi="Calibri" w:cs="Calibri"/>
    </w:rPr>
  </w:style>
  <w:style w:type="paragraph" w:styleId="Kapan">
    <w:name w:val="Closing"/>
    <w:basedOn w:val="Normal"/>
    <w:link w:val="KapanChar"/>
    <w:uiPriority w:val="99"/>
    <w:semiHidden/>
    <w:unhideWhenUsed/>
    <w:rsid w:val="00B37623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B37623"/>
    <w:rPr>
      <w:rFonts w:ascii="Calibri" w:hAnsi="Calibri" w:cs="Calibri"/>
    </w:rPr>
  </w:style>
  <w:style w:type="table" w:styleId="RenkliKlavuz">
    <w:name w:val="Colorful Grid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yuListe">
    <w:name w:val="Dark List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B37623"/>
  </w:style>
  <w:style w:type="character" w:customStyle="1" w:styleId="TarihChar">
    <w:name w:val="Tarih Char"/>
    <w:basedOn w:val="VarsaylanParagrafYazTipi"/>
    <w:link w:val="Tarih"/>
    <w:uiPriority w:val="99"/>
    <w:semiHidden/>
    <w:rsid w:val="00B37623"/>
    <w:rPr>
      <w:rFonts w:ascii="Calibri" w:hAnsi="Calibri" w:cs="Calibri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B37623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B37623"/>
    <w:rPr>
      <w:rFonts w:ascii="Calibri" w:hAnsi="Calibri" w:cs="Calibri"/>
    </w:rPr>
  </w:style>
  <w:style w:type="character" w:styleId="SonNotBavurusu">
    <w:name w:val="endnote reference"/>
    <w:basedOn w:val="VarsaylanParagrafYazTipi"/>
    <w:uiPriority w:val="99"/>
    <w:semiHidden/>
    <w:unhideWhenUsed/>
    <w:rsid w:val="00B37623"/>
    <w:rPr>
      <w:rFonts w:ascii="Calibri" w:hAnsi="Calibri" w:cs="Calibri"/>
      <w:vertAlign w:val="superscript"/>
    </w:rPr>
  </w:style>
  <w:style w:type="paragraph" w:styleId="MektupAdresi">
    <w:name w:val="envelope address"/>
    <w:basedOn w:val="Normal"/>
    <w:uiPriority w:val="99"/>
    <w:semiHidden/>
    <w:unhideWhenUsed/>
    <w:rsid w:val="00B37623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B37623"/>
    <w:rPr>
      <w:rFonts w:ascii="Calibri" w:hAnsi="Calibri" w:cs="Calibri"/>
      <w:color w:val="BF4A27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B37623"/>
    <w:rPr>
      <w:rFonts w:ascii="Calibri" w:hAnsi="Calibri" w:cs="Calibri"/>
      <w:vertAlign w:val="superscript"/>
    </w:rPr>
  </w:style>
  <w:style w:type="table" w:styleId="KlavuzTablo1Ak">
    <w:name w:val="Grid Table 1 Light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avuzTablo3">
    <w:name w:val="Grid Table 3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B3762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B3762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B3762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B3762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B3762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B3762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B3762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B3762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B3762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B3762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B3762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B3762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B3762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B3762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9"/>
    <w:semiHidden/>
    <w:rsid w:val="00B37623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7623"/>
    <w:rPr>
      <w:rFonts w:ascii="Georgia" w:eastAsiaTheme="majorEastAsia" w:hAnsi="Georgia" w:cstheme="majorBidi"/>
      <w:color w:val="0E4025" w:themeColor="accent1" w:themeShade="7F"/>
    </w:rPr>
  </w:style>
  <w:style w:type="character" w:styleId="HTMLKsaltmas">
    <w:name w:val="HTML Acronym"/>
    <w:basedOn w:val="VarsaylanParagrafYazTipi"/>
    <w:uiPriority w:val="99"/>
    <w:semiHidden/>
    <w:unhideWhenUsed/>
    <w:rsid w:val="00B37623"/>
    <w:rPr>
      <w:rFonts w:ascii="Calibri" w:hAnsi="Calibri" w:cs="Calibri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B37623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B37623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B37623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B37623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B37623"/>
    <w:rPr>
      <w:rFonts w:ascii="Consolas" w:hAnsi="Consolas" w:cs="Calibri"/>
      <w:sz w:val="24"/>
      <w:szCs w:val="24"/>
    </w:rPr>
  </w:style>
  <w:style w:type="character" w:styleId="HTMLDeiken">
    <w:name w:val="HTML Variable"/>
    <w:basedOn w:val="VarsaylanParagrafYazTipi"/>
    <w:uiPriority w:val="99"/>
    <w:semiHidden/>
    <w:unhideWhenUsed/>
    <w:rsid w:val="00B37623"/>
    <w:rPr>
      <w:rFonts w:ascii="Calibri" w:hAnsi="Calibri" w:cs="Calibri"/>
      <w:i/>
      <w:iCs/>
    </w:rPr>
  </w:style>
  <w:style w:type="character" w:styleId="Kpr">
    <w:name w:val="Hyperlink"/>
    <w:basedOn w:val="VarsaylanParagrafYazTipi"/>
    <w:uiPriority w:val="99"/>
    <w:unhideWhenUsed/>
    <w:rsid w:val="00B37623"/>
    <w:rPr>
      <w:rFonts w:ascii="Calibri" w:hAnsi="Calibri" w:cs="Calibri"/>
      <w:color w:val="2C5C85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B37623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B37623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B37623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B37623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B37623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B37623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B37623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B37623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B37623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B37623"/>
    <w:rPr>
      <w:rFonts w:ascii="Georgia" w:eastAsiaTheme="majorEastAsia" w:hAnsi="Georgia" w:cstheme="majorBidi"/>
      <w:b/>
      <w:bCs/>
    </w:rPr>
  </w:style>
  <w:style w:type="character" w:styleId="GlVurgulama">
    <w:name w:val="Intense Emphasis"/>
    <w:basedOn w:val="VarsaylanParagrafYazTipi"/>
    <w:uiPriority w:val="2"/>
    <w:rsid w:val="00B37623"/>
    <w:rPr>
      <w:rFonts w:ascii="Georgia" w:hAnsi="Georgia" w:cs="Calibri"/>
      <w:b/>
      <w:iCs/>
      <w:color w:val="262626" w:themeColor="text1" w:themeTint="D9"/>
      <w:sz w:val="70"/>
    </w:rPr>
  </w:style>
  <w:style w:type="table" w:styleId="AkKlavuz">
    <w:name w:val="Light Grid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B3762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B3762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B3762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B3762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B3762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B3762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B3762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B37623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B3762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B3762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B3762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B3762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B37623"/>
    <w:pPr>
      <w:ind w:left="1800" w:hanging="360"/>
      <w:contextualSpacing/>
    </w:pPr>
  </w:style>
  <w:style w:type="paragraph" w:styleId="ListeMaddemi3">
    <w:name w:val="List Bullet 3"/>
    <w:basedOn w:val="Normal"/>
    <w:uiPriority w:val="99"/>
    <w:semiHidden/>
    <w:unhideWhenUsed/>
    <w:rsid w:val="00B37623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B37623"/>
    <w:pPr>
      <w:numPr>
        <w:numId w:val="10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B37623"/>
    <w:pPr>
      <w:numPr>
        <w:numId w:val="11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B37623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B37623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B37623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B37623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B37623"/>
    <w:pPr>
      <w:spacing w:after="120"/>
      <w:ind w:left="1800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B37623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B37623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B37623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B37623"/>
    <w:pPr>
      <w:numPr>
        <w:numId w:val="13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rsid w:val="00B37623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2">
    <w:name w:val="List Table 2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3">
    <w:name w:val="List Table 3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B3762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B3762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B3762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B3762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B3762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B3762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B3762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B3762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B3762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B3762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B3762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B3762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B3762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B3762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B376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B37623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B37623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37623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B37623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B37623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B37623"/>
    <w:rPr>
      <w:rFonts w:ascii="Calibri" w:hAnsi="Calibri" w:cs="Calibri"/>
    </w:rPr>
  </w:style>
  <w:style w:type="character" w:styleId="SayfaNumaras">
    <w:name w:val="page number"/>
    <w:basedOn w:val="VarsaylanParagrafYazTipi"/>
    <w:uiPriority w:val="99"/>
    <w:semiHidden/>
    <w:unhideWhenUsed/>
    <w:rsid w:val="00B37623"/>
    <w:rPr>
      <w:rFonts w:ascii="Calibri" w:hAnsi="Calibri" w:cs="Calibri"/>
    </w:rPr>
  </w:style>
  <w:style w:type="table" w:styleId="DzTablo1">
    <w:name w:val="Plain Table 1"/>
    <w:basedOn w:val="NormalTablo"/>
    <w:uiPriority w:val="41"/>
    <w:rsid w:val="00B376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B376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B376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B376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B3762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B37623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B37623"/>
    <w:rPr>
      <w:rFonts w:ascii="Calibri" w:hAnsi="Calibri" w:cs="Calibri"/>
    </w:rPr>
  </w:style>
  <w:style w:type="paragraph" w:styleId="mza">
    <w:name w:val="Signature"/>
    <w:basedOn w:val="Normal"/>
    <w:link w:val="mzaChar"/>
    <w:uiPriority w:val="99"/>
    <w:semiHidden/>
    <w:unhideWhenUsed/>
    <w:rsid w:val="00B37623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B37623"/>
    <w:rPr>
      <w:rFonts w:ascii="Calibri" w:hAnsi="Calibri" w:cs="Calibri"/>
    </w:rPr>
  </w:style>
  <w:style w:type="character" w:styleId="HafifVurgulama">
    <w:name w:val="Subtle Emphasis"/>
    <w:basedOn w:val="VarsaylanParagrafYazTipi"/>
    <w:uiPriority w:val="19"/>
    <w:semiHidden/>
    <w:unhideWhenUsed/>
    <w:rsid w:val="00B37623"/>
    <w:rPr>
      <w:rFonts w:ascii="Calibri" w:hAnsi="Calibri" w:cs="Calibri"/>
      <w:i/>
      <w:iCs/>
      <w:color w:val="404040" w:themeColor="text1" w:themeTint="BF"/>
    </w:rPr>
  </w:style>
  <w:style w:type="table" w:styleId="Tablo3Befektler1">
    <w:name w:val="Table 3D effects 1"/>
    <w:basedOn w:val="NormalTablo"/>
    <w:uiPriority w:val="99"/>
    <w:semiHidden/>
    <w:unhideWhenUsed/>
    <w:rsid w:val="00B3762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B3762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B3762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B37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B3762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B3762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B3762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B3762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B3762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B3762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B3762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B3762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B3762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B3762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B3762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B3762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B3762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B376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B3762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B3762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B3762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B3762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B3762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B37623"/>
    <w:pPr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B37623"/>
  </w:style>
  <w:style w:type="table" w:styleId="TabloProfesyonel">
    <w:name w:val="Table Professional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B3762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B3762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B3762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B37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B3762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B3762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B3762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B37623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B37623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B3762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B37623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B37623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B37623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B37623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B37623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B37623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B37623"/>
    <w:pPr>
      <w:spacing w:after="100"/>
      <w:ind w:left="1760"/>
    </w:pPr>
  </w:style>
  <w:style w:type="paragraph" w:customStyle="1" w:styleId="letiimBilgileriVurgusu">
    <w:name w:val="İletişim Bilgileri Vurgusu"/>
    <w:basedOn w:val="Normal"/>
    <w:uiPriority w:val="4"/>
    <w:qFormat/>
    <w:rsid w:val="00B37623"/>
    <w:pPr>
      <w:jc w:val="center"/>
    </w:pPr>
    <w:rPr>
      <w:b/>
      <w:color w:val="1D824C" w:themeColor="accent1"/>
    </w:rPr>
  </w:style>
  <w:style w:type="character" w:styleId="Bahset">
    <w:name w:val="Mention"/>
    <w:basedOn w:val="VarsaylanParagrafYazTipi"/>
    <w:uiPriority w:val="99"/>
    <w:semiHidden/>
    <w:unhideWhenUsed/>
    <w:rsid w:val="00B3762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B37623"/>
    <w:pPr>
      <w:numPr>
        <w:numId w:val="14"/>
      </w:numPr>
    </w:pPr>
  </w:style>
  <w:style w:type="numbering" w:styleId="1ai">
    <w:name w:val="Outline List 1"/>
    <w:basedOn w:val="ListeYok"/>
    <w:uiPriority w:val="99"/>
    <w:semiHidden/>
    <w:unhideWhenUsed/>
    <w:rsid w:val="00B37623"/>
    <w:pPr>
      <w:numPr>
        <w:numId w:val="15"/>
      </w:numPr>
    </w:pPr>
  </w:style>
  <w:style w:type="character" w:styleId="Etiket">
    <w:name w:val="Hashtag"/>
    <w:basedOn w:val="VarsaylanParagrafYazTipi"/>
    <w:uiPriority w:val="99"/>
    <w:semiHidden/>
    <w:unhideWhenUsed/>
    <w:rsid w:val="00B37623"/>
    <w:rPr>
      <w:rFonts w:ascii="Calibri" w:hAnsi="Calibri" w:cs="Calibri"/>
      <w:color w:val="2B579A"/>
      <w:shd w:val="clear" w:color="auto" w:fill="E1DFDD"/>
    </w:rPr>
  </w:style>
  <w:style w:type="paragraph" w:styleId="ListeMaddemi2">
    <w:name w:val="List Bullet 2"/>
    <w:basedOn w:val="Normal"/>
    <w:uiPriority w:val="99"/>
    <w:semiHidden/>
    <w:unhideWhenUsed/>
    <w:rsid w:val="00B37623"/>
    <w:pPr>
      <w:numPr>
        <w:numId w:val="3"/>
      </w:numPr>
      <w:contextualSpacing/>
    </w:pPr>
  </w:style>
  <w:style w:type="character" w:styleId="Vurgu">
    <w:name w:val="Emphasis"/>
    <w:basedOn w:val="VarsaylanParagrafYazTipi"/>
    <w:uiPriority w:val="20"/>
    <w:semiHidden/>
    <w:unhideWhenUsed/>
    <w:rsid w:val="00B37623"/>
    <w:rPr>
      <w:rFonts w:ascii="Calibri" w:hAnsi="Calibri" w:cs="Calibri"/>
      <w:i/>
      <w:iCs/>
    </w:rPr>
  </w:style>
  <w:style w:type="numbering" w:styleId="MakaleBlm">
    <w:name w:val="Outline List 3"/>
    <w:basedOn w:val="ListeYok"/>
    <w:uiPriority w:val="99"/>
    <w:semiHidden/>
    <w:unhideWhenUsed/>
    <w:rsid w:val="00B37623"/>
    <w:pPr>
      <w:numPr>
        <w:numId w:val="16"/>
      </w:numPr>
    </w:pPr>
  </w:style>
  <w:style w:type="character" w:styleId="GlBavuru">
    <w:name w:val="Intense Reference"/>
    <w:basedOn w:val="VarsaylanParagrafYazTipi"/>
    <w:uiPriority w:val="32"/>
    <w:semiHidden/>
    <w:unhideWhenUsed/>
    <w:rsid w:val="00B37623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AkllKprBalant">
    <w:name w:val="Smart Hyperlink"/>
    <w:basedOn w:val="VarsaylanParagrafYazTipi"/>
    <w:uiPriority w:val="99"/>
    <w:semiHidden/>
    <w:unhideWhenUsed/>
    <w:rsid w:val="00B37623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7623"/>
    <w:rPr>
      <w:rFonts w:ascii="Calibri" w:hAnsi="Calibri" w:cs="Calibri"/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semiHidden/>
    <w:unhideWhenUsed/>
    <w:qFormat/>
    <w:rsid w:val="00B37623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vemo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gurk\AppData\Roaming\Microsoft\Templates\Modern%20kronolojik%20&#246;zge&#231;mi&#3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BF3D451D37472A84ED2D1A13069A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9527D0-FC1C-42EF-A285-553E23192A95}"/>
      </w:docPartPr>
      <w:docPartBody>
        <w:p w:rsidR="00491EFE" w:rsidRDefault="006C0428">
          <w:pPr>
            <w:pStyle w:val="D3BF3D451D37472A84ED2D1A13069A02"/>
          </w:pPr>
          <w:r w:rsidRPr="00B37623">
            <w:rPr>
              <w:noProof/>
              <w:lang w:bidi="tr-TR"/>
            </w:rPr>
            <w:t>Eğitim</w:t>
          </w:r>
        </w:p>
      </w:docPartBody>
    </w:docPart>
    <w:docPart>
      <w:docPartPr>
        <w:name w:val="E51ACEB3BAA8438CA6577FCED1790B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8DF598-6A6E-4AFD-A1AF-17439521FECA}"/>
      </w:docPartPr>
      <w:docPartBody>
        <w:p w:rsidR="00491EFE" w:rsidRDefault="006C0428">
          <w:pPr>
            <w:pStyle w:val="E51ACEB3BAA8438CA6577FCED1790B66"/>
          </w:pPr>
          <w:r w:rsidRPr="00B37623">
            <w:rPr>
              <w:noProof/>
              <w:lang w:bidi="tr-TR"/>
            </w:rPr>
            <w:t>Yetenekler</w:t>
          </w:r>
        </w:p>
      </w:docPartBody>
    </w:docPart>
    <w:docPart>
      <w:docPartPr>
        <w:name w:val="5431F203FDB7413C81D1D1FF6B2BE1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895CA2-E3D2-4A40-853C-4D8CC953EDA9}"/>
      </w:docPartPr>
      <w:docPartBody>
        <w:p w:rsidR="00491EFE" w:rsidRDefault="00521FB8" w:rsidP="00521FB8">
          <w:pPr>
            <w:pStyle w:val="5431F203FDB7413C81D1D1FF6B2BE14C"/>
          </w:pPr>
          <w:r w:rsidRPr="00B37623">
            <w:rPr>
              <w:noProof/>
              <w:lang w:bidi="tr-TR"/>
            </w:rPr>
            <w:t>·</w:t>
          </w:r>
        </w:p>
      </w:docPartBody>
    </w:docPart>
    <w:docPart>
      <w:docPartPr>
        <w:name w:val="D8A897AD592B4FC79B6AF189A64952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825EF4-A3DF-4200-B217-E6F62ABD2E18}"/>
      </w:docPartPr>
      <w:docPartBody>
        <w:p w:rsidR="00491EFE" w:rsidRDefault="00521FB8" w:rsidP="00521FB8">
          <w:pPr>
            <w:pStyle w:val="D8A897AD592B4FC79B6AF189A64952D3"/>
          </w:pPr>
          <w:r w:rsidRPr="00B37623">
            <w:rPr>
              <w:noProof/>
              <w:lang w:bidi="tr-TR"/>
            </w:rPr>
            <w:t>·</w:t>
          </w:r>
        </w:p>
      </w:docPartBody>
    </w:docPart>
    <w:docPart>
      <w:docPartPr>
        <w:name w:val="0EF00EB3B8FB4F24974FB50CCA40CE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147DEE-E141-45E4-A637-BAD7A904CFC0}"/>
      </w:docPartPr>
      <w:docPartBody>
        <w:p w:rsidR="00491EFE" w:rsidRDefault="00521FB8" w:rsidP="00521FB8">
          <w:pPr>
            <w:pStyle w:val="0EF00EB3B8FB4F24974FB50CCA40CE2C"/>
          </w:pPr>
          <w:r w:rsidRPr="00B37623">
            <w:rPr>
              <w:noProof/>
              <w:lang w:bidi="tr-TR"/>
            </w:rPr>
            <w:t>·</w:t>
          </w:r>
        </w:p>
      </w:docPartBody>
    </w:docPart>
    <w:docPart>
      <w:docPartPr>
        <w:name w:val="D3CA26354F2846D2AB5A4904A7BA17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D0B3EA-1853-4312-8D94-6C0C33A5E350}"/>
      </w:docPartPr>
      <w:docPartBody>
        <w:p w:rsidR="00AD1E2C" w:rsidRDefault="00491EFE" w:rsidP="00491EFE">
          <w:pPr>
            <w:pStyle w:val="D3CA26354F2846D2AB5A4904A7BA17C6"/>
          </w:pPr>
          <w:r w:rsidRPr="00B37623">
            <w:rPr>
              <w:noProof/>
              <w:lang w:bidi="tr-TR"/>
            </w:rPr>
            <w:t>Deneyim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B8"/>
    <w:rsid w:val="001C47D6"/>
    <w:rsid w:val="00491EFE"/>
    <w:rsid w:val="00521FB8"/>
    <w:rsid w:val="006C0428"/>
    <w:rsid w:val="00AD1E2C"/>
    <w:rsid w:val="00B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Vurgulama">
    <w:name w:val="Intense Emphasis"/>
    <w:basedOn w:val="VarsaylanParagrafYazTipi"/>
    <w:uiPriority w:val="2"/>
    <w:rsid w:val="00521FB8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D3CA26354F2846D2AB5A4904A7BA17C6">
    <w:name w:val="D3CA26354F2846D2AB5A4904A7BA17C6"/>
    <w:rsid w:val="00491EFE"/>
  </w:style>
  <w:style w:type="character" w:styleId="HafifBavuru">
    <w:name w:val="Subtle Reference"/>
    <w:basedOn w:val="VarsaylanParagrafYazTipi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D3BF3D451D37472A84ED2D1A13069A02">
    <w:name w:val="D3BF3D451D37472A84ED2D1A13069A02"/>
  </w:style>
  <w:style w:type="paragraph" w:customStyle="1" w:styleId="E51ACEB3BAA8438CA6577FCED1790B66">
    <w:name w:val="E51ACEB3BAA8438CA6577FCED1790B66"/>
  </w:style>
  <w:style w:type="paragraph" w:customStyle="1" w:styleId="5431F203FDB7413C81D1D1FF6B2BE14C">
    <w:name w:val="5431F203FDB7413C81D1D1FF6B2BE14C"/>
    <w:rsid w:val="00521FB8"/>
  </w:style>
  <w:style w:type="paragraph" w:customStyle="1" w:styleId="D8A897AD592B4FC79B6AF189A64952D3">
    <w:name w:val="D8A897AD592B4FC79B6AF189A64952D3"/>
    <w:rsid w:val="00521FB8"/>
  </w:style>
  <w:style w:type="paragraph" w:customStyle="1" w:styleId="0EF00EB3B8FB4F24974FB50CCA40CE2C">
    <w:name w:val="0EF00EB3B8FB4F24974FB50CCA40CE2C"/>
    <w:rsid w:val="00521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kronolojik özgeçmiş.dotx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2021-04-05T23:42:00Z</dcterms:created>
  <dcterms:modified xsi:type="dcterms:W3CDTF">2021-04-05T23:42:00Z</dcterms:modified>
  <cp:category/>
</cp:coreProperties>
</file>